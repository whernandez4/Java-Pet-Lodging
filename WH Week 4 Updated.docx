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2DE8" w14:textId="2C231290" w:rsidR="003D4B89" w:rsidRPr="006169E0" w:rsidRDefault="003D4B8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>Walter Hernandez</w:t>
      </w:r>
    </w:p>
    <w:p w14:paraId="588BFBF9" w14:textId="7CDA6E1F" w:rsidR="003D4B89" w:rsidRPr="006169E0" w:rsidRDefault="003D4B8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>IT-14</w:t>
      </w:r>
      <w:r w:rsidR="00133148">
        <w:rPr>
          <w:sz w:val="22"/>
          <w:szCs w:val="22"/>
        </w:rPr>
        <w:t>5-X1576</w:t>
      </w:r>
    </w:p>
    <w:p w14:paraId="69320A04" w14:textId="24EA7344" w:rsidR="003D4B89" w:rsidRPr="006169E0" w:rsidRDefault="00133148" w:rsidP="003D4B89">
      <w:pPr>
        <w:rPr>
          <w:sz w:val="22"/>
          <w:szCs w:val="22"/>
        </w:rPr>
      </w:pPr>
      <w:r>
        <w:rPr>
          <w:sz w:val="22"/>
          <w:szCs w:val="22"/>
        </w:rPr>
        <w:t>September</w:t>
      </w:r>
      <w:r w:rsidR="003D4B89" w:rsidRPr="006169E0">
        <w:rPr>
          <w:sz w:val="22"/>
          <w:szCs w:val="22"/>
        </w:rPr>
        <w:t xml:space="preserve"> </w:t>
      </w:r>
      <w:r>
        <w:rPr>
          <w:sz w:val="22"/>
          <w:szCs w:val="22"/>
        </w:rPr>
        <w:t>2nd</w:t>
      </w:r>
      <w:r w:rsidR="003D4B89" w:rsidRPr="006169E0">
        <w:rPr>
          <w:sz w:val="22"/>
          <w:szCs w:val="22"/>
        </w:rPr>
        <w:t>, 202</w:t>
      </w:r>
      <w:r>
        <w:rPr>
          <w:sz w:val="22"/>
          <w:szCs w:val="22"/>
        </w:rPr>
        <w:t>3</w:t>
      </w:r>
    </w:p>
    <w:p w14:paraId="0805C9C4" w14:textId="3E861BF1" w:rsidR="00E94641" w:rsidRPr="006169E0" w:rsidRDefault="003D4B89" w:rsidP="003D4B89">
      <w:pPr>
        <w:jc w:val="center"/>
        <w:rPr>
          <w:sz w:val="22"/>
          <w:szCs w:val="22"/>
          <w:u w:val="single"/>
        </w:rPr>
      </w:pPr>
      <w:r w:rsidRPr="006169E0">
        <w:rPr>
          <w:sz w:val="22"/>
          <w:szCs w:val="22"/>
          <w:u w:val="single"/>
        </w:rPr>
        <w:t>Pseudocode</w:t>
      </w:r>
    </w:p>
    <w:p w14:paraId="5CE8B5B4" w14:textId="1132EF0F" w:rsidR="00D37B09" w:rsidRPr="006169E0" w:rsidRDefault="00D37B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>Print ‘Welcome to The Guessing Game! :)’</w:t>
      </w:r>
    </w:p>
    <w:p w14:paraId="69FEE00E" w14:textId="55BD5EBF" w:rsidR="00D37B09" w:rsidRPr="006169E0" w:rsidRDefault="00F83A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 xml:space="preserve">Input a </w:t>
      </w:r>
      <w:r w:rsidR="00D37B09" w:rsidRPr="006169E0">
        <w:rPr>
          <w:sz w:val="22"/>
          <w:szCs w:val="22"/>
        </w:rPr>
        <w:t>lower bound number</w:t>
      </w:r>
    </w:p>
    <w:p w14:paraId="09E0A75E" w14:textId="6A09DFFF" w:rsidR="00D37B09" w:rsidRPr="006169E0" w:rsidRDefault="00D37B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>Input an upper bound number</w:t>
      </w:r>
    </w:p>
    <w:p w14:paraId="17E339C4" w14:textId="614175A7" w:rsidR="00D37B09" w:rsidRPr="006169E0" w:rsidRDefault="00D37B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  <w:t>If upper bound number is less than the lower bound number</w:t>
      </w:r>
    </w:p>
    <w:p w14:paraId="274B8254" w14:textId="31461DBC" w:rsidR="00D37B09" w:rsidRPr="006169E0" w:rsidRDefault="00D37B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Print ‘</w:t>
      </w:r>
      <w:r w:rsidR="00856434" w:rsidRPr="006169E0">
        <w:rPr>
          <w:sz w:val="22"/>
          <w:szCs w:val="22"/>
        </w:rPr>
        <w:t>Upper bound number must be greater than lower bound number</w:t>
      </w:r>
      <w:r w:rsidRPr="006169E0">
        <w:rPr>
          <w:sz w:val="22"/>
          <w:szCs w:val="22"/>
        </w:rPr>
        <w:t>’</w:t>
      </w:r>
    </w:p>
    <w:p w14:paraId="69EF946B" w14:textId="03B96022" w:rsidR="00856434" w:rsidRPr="006169E0" w:rsidRDefault="008D6056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>Set random number between lower and upper bounds</w:t>
      </w:r>
    </w:p>
    <w:p w14:paraId="10C60E85" w14:textId="5647EAF0" w:rsidR="007A5109" w:rsidRPr="006169E0" w:rsidRDefault="007A51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>Input a guess between lower and upper bound</w:t>
      </w:r>
    </w:p>
    <w:p w14:paraId="200CE3F6" w14:textId="242BFC73" w:rsidR="007A5109" w:rsidRPr="006169E0" w:rsidRDefault="007A51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  <w:t>If input guess is less than lower bound or if input is greater than upper bound</w:t>
      </w:r>
    </w:p>
    <w:p w14:paraId="46807B54" w14:textId="24721565" w:rsidR="007A5109" w:rsidRPr="006169E0" w:rsidRDefault="007A5109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Print ‘</w:t>
      </w:r>
      <w:bookmarkStart w:id="0" w:name="_Hlk104923712"/>
      <w:r w:rsidRPr="006169E0">
        <w:rPr>
          <w:sz w:val="22"/>
          <w:szCs w:val="22"/>
        </w:rPr>
        <w:t>Guess is out of range. Guess must be in between lower and upper bounds</w:t>
      </w:r>
      <w:bookmarkEnd w:id="0"/>
      <w:r w:rsidR="00905164" w:rsidRPr="006169E0">
        <w:rPr>
          <w:sz w:val="22"/>
          <w:szCs w:val="22"/>
        </w:rPr>
        <w:t>’</w:t>
      </w:r>
    </w:p>
    <w:p w14:paraId="4767420D" w14:textId="1375A58F" w:rsidR="007A5109" w:rsidRPr="006169E0" w:rsidRDefault="00F5141E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 xml:space="preserve">While </w:t>
      </w:r>
      <w:r w:rsidR="00E05678" w:rsidRPr="006169E0">
        <w:rPr>
          <w:sz w:val="22"/>
          <w:szCs w:val="22"/>
        </w:rPr>
        <w:t>guess is not set number</w:t>
      </w:r>
    </w:p>
    <w:p w14:paraId="4B6707C7" w14:textId="6848EB08" w:rsidR="001C104A" w:rsidRPr="006169E0" w:rsidRDefault="001C104A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="00E05678" w:rsidRPr="006169E0">
        <w:rPr>
          <w:sz w:val="22"/>
          <w:szCs w:val="22"/>
        </w:rPr>
        <w:t>If guess is l</w:t>
      </w:r>
      <w:r w:rsidR="00BC1C6E" w:rsidRPr="006169E0">
        <w:rPr>
          <w:sz w:val="22"/>
          <w:szCs w:val="22"/>
        </w:rPr>
        <w:t>ess than set number</w:t>
      </w:r>
      <w:r w:rsidR="007850F9" w:rsidRPr="006169E0">
        <w:rPr>
          <w:sz w:val="22"/>
          <w:szCs w:val="22"/>
        </w:rPr>
        <w:t xml:space="preserve"> and higher than </w:t>
      </w:r>
      <w:r w:rsidR="00C0528C" w:rsidRPr="006169E0">
        <w:rPr>
          <w:sz w:val="22"/>
          <w:szCs w:val="22"/>
        </w:rPr>
        <w:t>lower bound</w:t>
      </w:r>
    </w:p>
    <w:p w14:paraId="7F7259EF" w14:textId="058B525C" w:rsidR="00073878" w:rsidRPr="006169E0" w:rsidRDefault="00BC1C6E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Print ‘Guess higher!’</w:t>
      </w:r>
    </w:p>
    <w:p w14:paraId="4CE34D7E" w14:textId="796949FB" w:rsidR="00835FD4" w:rsidRPr="006169E0" w:rsidRDefault="00835FD4" w:rsidP="003D4B89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Input another guess</w:t>
      </w:r>
    </w:p>
    <w:p w14:paraId="3BF774E7" w14:textId="1F1E98B3" w:rsidR="001C104A" w:rsidRPr="006169E0" w:rsidRDefault="00F338D2" w:rsidP="00C27732">
      <w:pPr>
        <w:ind w:firstLine="720"/>
        <w:rPr>
          <w:sz w:val="22"/>
          <w:szCs w:val="22"/>
        </w:rPr>
      </w:pPr>
      <w:r w:rsidRPr="006169E0">
        <w:rPr>
          <w:sz w:val="22"/>
          <w:szCs w:val="22"/>
        </w:rPr>
        <w:t>Elif</w:t>
      </w:r>
      <w:r w:rsidR="001C104A" w:rsidRPr="006169E0">
        <w:rPr>
          <w:sz w:val="22"/>
          <w:szCs w:val="22"/>
        </w:rPr>
        <w:t xml:space="preserve"> guess is greater th</w:t>
      </w:r>
      <w:r w:rsidR="00C0528C" w:rsidRPr="006169E0">
        <w:rPr>
          <w:sz w:val="22"/>
          <w:szCs w:val="22"/>
        </w:rPr>
        <w:t xml:space="preserve">an </w:t>
      </w:r>
      <w:r w:rsidR="000B22BD" w:rsidRPr="006169E0">
        <w:rPr>
          <w:sz w:val="22"/>
          <w:szCs w:val="22"/>
        </w:rPr>
        <w:t xml:space="preserve">set number </w:t>
      </w:r>
      <w:r w:rsidR="00C0528C" w:rsidRPr="006169E0">
        <w:rPr>
          <w:sz w:val="22"/>
          <w:szCs w:val="22"/>
        </w:rPr>
        <w:t>and lower than upper bound</w:t>
      </w:r>
    </w:p>
    <w:p w14:paraId="4E90B875" w14:textId="57481FB0" w:rsidR="001C104A" w:rsidRPr="006169E0" w:rsidRDefault="001C104A" w:rsidP="001C104A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="00C27732"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 xml:space="preserve">Print ‘Guess </w:t>
      </w:r>
      <w:r w:rsidR="00F97114" w:rsidRPr="006169E0">
        <w:rPr>
          <w:sz w:val="22"/>
          <w:szCs w:val="22"/>
        </w:rPr>
        <w:t>lower</w:t>
      </w:r>
      <w:r w:rsidRPr="006169E0">
        <w:rPr>
          <w:sz w:val="22"/>
          <w:szCs w:val="22"/>
        </w:rPr>
        <w:t>!’</w:t>
      </w:r>
    </w:p>
    <w:p w14:paraId="04F4865F" w14:textId="61788CC9" w:rsidR="00835FD4" w:rsidRPr="006169E0" w:rsidRDefault="00835FD4" w:rsidP="001C104A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Input another guess</w:t>
      </w:r>
    </w:p>
    <w:p w14:paraId="5685AC86" w14:textId="6606B277" w:rsidR="00AB5A64" w:rsidRPr="006169E0" w:rsidRDefault="00835FD4" w:rsidP="001C104A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="00AB5A64" w:rsidRPr="006169E0">
        <w:rPr>
          <w:sz w:val="22"/>
          <w:szCs w:val="22"/>
        </w:rPr>
        <w:t>Elif guess is less than or greater that lower and upper bounds</w:t>
      </w:r>
    </w:p>
    <w:p w14:paraId="38CDF4E7" w14:textId="6BD4D78C" w:rsidR="00AB5A64" w:rsidRPr="006169E0" w:rsidRDefault="00AB5A64" w:rsidP="001C104A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Print ‘</w:t>
      </w:r>
      <w:r w:rsidR="00905164" w:rsidRPr="006169E0">
        <w:rPr>
          <w:sz w:val="22"/>
          <w:szCs w:val="22"/>
        </w:rPr>
        <w:t>Guess is out of range. Guess must be in between lower and upper bounds</w:t>
      </w:r>
      <w:r w:rsidRPr="006169E0">
        <w:rPr>
          <w:sz w:val="22"/>
          <w:szCs w:val="22"/>
        </w:rPr>
        <w:t>’</w:t>
      </w:r>
    </w:p>
    <w:p w14:paraId="5F5E0534" w14:textId="4B977BED" w:rsidR="008E114E" w:rsidRPr="006169E0" w:rsidRDefault="008E114E" w:rsidP="001C104A">
      <w:pPr>
        <w:rPr>
          <w:sz w:val="22"/>
          <w:szCs w:val="22"/>
        </w:rPr>
      </w:pPr>
      <w:r w:rsidRPr="006169E0">
        <w:rPr>
          <w:sz w:val="22"/>
          <w:szCs w:val="22"/>
        </w:rPr>
        <w:tab/>
      </w:r>
      <w:r w:rsidRPr="006169E0">
        <w:rPr>
          <w:sz w:val="22"/>
          <w:szCs w:val="22"/>
        </w:rPr>
        <w:tab/>
        <w:t>Input another guess</w:t>
      </w:r>
    </w:p>
    <w:p w14:paraId="0560C0E5" w14:textId="6BE263A9" w:rsidR="008E114E" w:rsidRPr="006169E0" w:rsidRDefault="002C0339" w:rsidP="002C0339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7D3901" w:rsidRPr="006169E0">
        <w:rPr>
          <w:sz w:val="22"/>
          <w:szCs w:val="22"/>
        </w:rPr>
        <w:t>f guess equals set number</w:t>
      </w:r>
    </w:p>
    <w:p w14:paraId="6ABFFAD2" w14:textId="0B46CDEA" w:rsidR="007D3901" w:rsidRPr="006169E0" w:rsidRDefault="00F97114" w:rsidP="002C0339">
      <w:pPr>
        <w:ind w:firstLine="720"/>
        <w:rPr>
          <w:sz w:val="22"/>
          <w:szCs w:val="22"/>
        </w:rPr>
      </w:pPr>
      <w:r w:rsidRPr="006169E0">
        <w:rPr>
          <w:sz w:val="22"/>
          <w:szCs w:val="22"/>
        </w:rPr>
        <w:t>P</w:t>
      </w:r>
      <w:r w:rsidR="007D3901" w:rsidRPr="006169E0">
        <w:rPr>
          <w:sz w:val="22"/>
          <w:szCs w:val="22"/>
        </w:rPr>
        <w:t>rint</w:t>
      </w:r>
      <w:r w:rsidR="00A21F6C" w:rsidRPr="006169E0">
        <w:rPr>
          <w:sz w:val="22"/>
          <w:szCs w:val="22"/>
        </w:rPr>
        <w:t xml:space="preserve"> ‘</w:t>
      </w:r>
      <w:r w:rsidRPr="006169E0">
        <w:rPr>
          <w:sz w:val="22"/>
          <w:szCs w:val="22"/>
        </w:rPr>
        <w:t>Congrats!!! You guessed right</w:t>
      </w:r>
      <w:r w:rsidR="00163233" w:rsidRPr="006169E0">
        <w:rPr>
          <w:sz w:val="22"/>
          <w:szCs w:val="22"/>
        </w:rPr>
        <w:t>!</w:t>
      </w:r>
      <w:r w:rsidRPr="006169E0">
        <w:rPr>
          <w:sz w:val="22"/>
          <w:szCs w:val="22"/>
        </w:rPr>
        <w:t>’</w:t>
      </w:r>
    </w:p>
    <w:p w14:paraId="191B338D" w14:textId="77777777" w:rsidR="00D37B09" w:rsidRPr="003D4B89" w:rsidRDefault="00D37B09" w:rsidP="003D4B89"/>
    <w:sectPr w:rsidR="00D37B09" w:rsidRPr="003D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5684627">
    <w:abstractNumId w:val="11"/>
  </w:num>
  <w:num w:numId="2" w16cid:durableId="1155411120">
    <w:abstractNumId w:val="10"/>
  </w:num>
  <w:num w:numId="3" w16cid:durableId="691346531">
    <w:abstractNumId w:val="13"/>
  </w:num>
  <w:num w:numId="4" w16cid:durableId="965308605">
    <w:abstractNumId w:val="12"/>
  </w:num>
  <w:num w:numId="5" w16cid:durableId="509025775">
    <w:abstractNumId w:val="9"/>
  </w:num>
  <w:num w:numId="6" w16cid:durableId="801771321">
    <w:abstractNumId w:val="7"/>
  </w:num>
  <w:num w:numId="7" w16cid:durableId="929236717">
    <w:abstractNumId w:val="6"/>
  </w:num>
  <w:num w:numId="8" w16cid:durableId="2116905221">
    <w:abstractNumId w:val="5"/>
  </w:num>
  <w:num w:numId="9" w16cid:durableId="2106072678">
    <w:abstractNumId w:val="4"/>
  </w:num>
  <w:num w:numId="10" w16cid:durableId="252277897">
    <w:abstractNumId w:val="8"/>
  </w:num>
  <w:num w:numId="11" w16cid:durableId="613750138">
    <w:abstractNumId w:val="3"/>
  </w:num>
  <w:num w:numId="12" w16cid:durableId="2146309560">
    <w:abstractNumId w:val="2"/>
  </w:num>
  <w:num w:numId="13" w16cid:durableId="1984196310">
    <w:abstractNumId w:val="1"/>
  </w:num>
  <w:num w:numId="14" w16cid:durableId="102166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89"/>
    <w:rsid w:val="000005E5"/>
    <w:rsid w:val="0001222B"/>
    <w:rsid w:val="000214FC"/>
    <w:rsid w:val="00073878"/>
    <w:rsid w:val="000B22BD"/>
    <w:rsid w:val="00133148"/>
    <w:rsid w:val="00163233"/>
    <w:rsid w:val="001C104A"/>
    <w:rsid w:val="002C0339"/>
    <w:rsid w:val="002E283B"/>
    <w:rsid w:val="003D4B89"/>
    <w:rsid w:val="00442B3C"/>
    <w:rsid w:val="006169E0"/>
    <w:rsid w:val="007850F9"/>
    <w:rsid w:val="007A5109"/>
    <w:rsid w:val="007D3901"/>
    <w:rsid w:val="00835FD4"/>
    <w:rsid w:val="00856434"/>
    <w:rsid w:val="008D6056"/>
    <w:rsid w:val="008E114E"/>
    <w:rsid w:val="00905164"/>
    <w:rsid w:val="009D284D"/>
    <w:rsid w:val="00A21F6C"/>
    <w:rsid w:val="00A7201F"/>
    <w:rsid w:val="00AB5A64"/>
    <w:rsid w:val="00BC1C6E"/>
    <w:rsid w:val="00C0528C"/>
    <w:rsid w:val="00C27732"/>
    <w:rsid w:val="00D37B09"/>
    <w:rsid w:val="00D87780"/>
    <w:rsid w:val="00E05678"/>
    <w:rsid w:val="00E94641"/>
    <w:rsid w:val="00F338D2"/>
    <w:rsid w:val="00F5141E"/>
    <w:rsid w:val="00F83A09"/>
    <w:rsid w:val="00F9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58B7"/>
  <w15:chartTrackingRefBased/>
  <w15:docId w15:val="{82E902A0-8E9B-4AA6-A640-7F8F66B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a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251FDD70A0B4395D290893ECD168F" ma:contentTypeVersion="0" ma:contentTypeDescription="Create a new document." ma:contentTypeScope="" ma:versionID="4e4a9c815b7fd656c3dc35de54c553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98340cc171bc30d6c454e7c792f92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C6A8D-552D-4E4B-8E8E-5F7159F97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2B11CF-8F12-4F45-8720-556378918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7D5CE-8102-4C68-8FA9-A4542B0FC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</dc:creator>
  <cp:lastModifiedBy>Walter Hernandez</cp:lastModifiedBy>
  <cp:revision>4</cp:revision>
  <dcterms:created xsi:type="dcterms:W3CDTF">2022-06-01T01:20:00Z</dcterms:created>
  <dcterms:modified xsi:type="dcterms:W3CDTF">2023-09-11T00:47:00Z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0x010100711251FDD70A0B4395D290893ECD168F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